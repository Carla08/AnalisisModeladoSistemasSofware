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Default="009B0899">
      <w:pPr>
        <w:pStyle w:val="Title"/>
        <w:jc w:val="right"/>
      </w:pPr>
      <w:r w:rsidRPr="009B0899">
        <w:rPr>
          <w:lang w:val="es-419"/>
        </w:rPr>
        <w:t>Nomina</w:t>
      </w:r>
      <w:r>
        <w:t xml:space="preserve"> WEB</w:t>
      </w:r>
    </w:p>
    <w:p w:rsidR="00C57F83" w:rsidRPr="00E11BC2" w:rsidRDefault="0014604E">
      <w:pPr>
        <w:pStyle w:val="Title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 xml:space="preserve">Caso de Uso </w:t>
      </w:r>
      <w:r w:rsidR="00E11BC2">
        <w:rPr>
          <w:lang w:val="es-419"/>
        </w:rPr>
        <w:t>Especificación</w:t>
      </w:r>
      <w:r w:rsidR="00EC7302" w:rsidRPr="00E11BC2">
        <w:rPr>
          <w:lang w:val="es-419"/>
        </w:rPr>
        <w:t xml:space="preserve">: </w:t>
      </w:r>
      <w:r w:rsidR="00E11BC2">
        <w:rPr>
          <w:lang w:val="es-419"/>
        </w:rPr>
        <w:t>Crear Usuario</w:t>
      </w:r>
      <w:r w:rsidRPr="00E11BC2">
        <w:rPr>
          <w:lang w:val="es-419"/>
        </w:rPr>
        <w:fldChar w:fldCharType="end"/>
      </w:r>
    </w:p>
    <w:p w:rsidR="00C57F83" w:rsidRDefault="00C57F83">
      <w:pPr>
        <w:pStyle w:val="Title"/>
        <w:jc w:val="right"/>
      </w:pPr>
    </w:p>
    <w:p w:rsidR="00C57F83" w:rsidRDefault="00DB08C2">
      <w:r>
        <w:t>\</w:t>
      </w:r>
    </w:p>
    <w:p w:rsidR="00C57F83" w:rsidRDefault="00C57F83">
      <w:pPr>
        <w:pStyle w:val="BodyText"/>
      </w:pPr>
    </w:p>
    <w:p w:rsidR="00C57F83" w:rsidRDefault="00C57F83">
      <w:pPr>
        <w:pStyle w:val="BodyText"/>
      </w:pPr>
    </w:p>
    <w:p w:rsidR="00C57F83" w:rsidRDefault="00C57F83">
      <w:pPr>
        <w:sectPr w:rsidR="00C57F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Title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Title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0A1541" w:rsidRDefault="001460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A1541" w:rsidRPr="002A206C">
        <w:rPr>
          <w:noProof/>
          <w:lang w:val="es-419"/>
        </w:rPr>
        <w:t>1.</w:t>
      </w:r>
      <w:r w:rsidR="000A1541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0A1541" w:rsidRPr="002A206C">
        <w:rPr>
          <w:noProof/>
          <w:lang w:val="es-419"/>
        </w:rPr>
        <w:t>Crear Usuario</w:t>
      </w:r>
      <w:r w:rsidR="000A1541">
        <w:rPr>
          <w:noProof/>
        </w:rPr>
        <w:tab/>
      </w:r>
      <w:r w:rsidR="000A1541">
        <w:rPr>
          <w:noProof/>
        </w:rPr>
        <w:fldChar w:fldCharType="begin"/>
      </w:r>
      <w:r w:rsidR="000A1541">
        <w:rPr>
          <w:noProof/>
        </w:rPr>
        <w:instrText xml:space="preserve"> PAGEREF _Toc444961205 \h </w:instrText>
      </w:r>
      <w:r w:rsidR="000A1541">
        <w:rPr>
          <w:noProof/>
        </w:rPr>
      </w:r>
      <w:r w:rsidR="000A1541">
        <w:rPr>
          <w:noProof/>
        </w:rPr>
        <w:fldChar w:fldCharType="separate"/>
      </w:r>
      <w:r w:rsidR="000A1541">
        <w:rPr>
          <w:noProof/>
        </w:rPr>
        <w:t>4</w:t>
      </w:r>
      <w:r w:rsidR="000A1541">
        <w:rPr>
          <w:noProof/>
        </w:rPr>
        <w:fldChar w:fldCharType="end"/>
      </w:r>
    </w:p>
    <w:p w:rsidR="000A1541" w:rsidRDefault="000A15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El analista relación laboral debe estar dado de alta y tener acceso al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1541" w:rsidRDefault="000A154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A20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2A20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_Toc444961211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Title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BA6A28">
        <w:rPr>
          <w:lang w:val="es-419"/>
        </w:rPr>
        <w:t>Crear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BA6A28">
      <w:pPr>
        <w:pStyle w:val="Heading1"/>
        <w:rPr>
          <w:lang w:val="es-419"/>
        </w:rPr>
      </w:pPr>
      <w:bookmarkStart w:id="2" w:name="_Toc444961205"/>
      <w:bookmarkStart w:id="3" w:name="_Toc423410238"/>
      <w:bookmarkStart w:id="4" w:name="_Toc425054504"/>
      <w:r w:rsidRPr="00BA6A28">
        <w:rPr>
          <w:lang w:val="es-419"/>
        </w:rPr>
        <w:t>Crear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Heading2"/>
        <w:rPr>
          <w:lang w:val="es-419"/>
        </w:rPr>
      </w:pPr>
      <w:bookmarkStart w:id="5" w:name="_Toc444961206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Pr="007F370F">
        <w:t>ermite agregar la información de un usuario al sistema</w:t>
      </w:r>
    </w:p>
    <w:p w:rsidR="007F370F" w:rsidRPr="007F370F" w:rsidRDefault="007F370F" w:rsidP="007F370F">
      <w:pPr>
        <w:pStyle w:val="BodyText"/>
        <w:rPr>
          <w:lang w:val="es-419"/>
        </w:rPr>
      </w:pPr>
    </w:p>
    <w:p w:rsidR="00C57F83" w:rsidRDefault="007F370F">
      <w:pPr>
        <w:pStyle w:val="Heading1"/>
        <w:widowControl/>
        <w:rPr>
          <w:lang w:val="es-419"/>
        </w:rPr>
      </w:pPr>
      <w:bookmarkStart w:id="6" w:name="_Toc444961207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Heading2"/>
        <w:widowControl/>
        <w:rPr>
          <w:lang w:val="es-419"/>
        </w:rPr>
      </w:pPr>
      <w:bookmarkStart w:id="7" w:name="_Toc444961208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7631FE" w:rsidRDefault="007631FE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297B2C">
        <w:rPr>
          <w:lang w:val="es-419"/>
        </w:rPr>
        <w:t>entra</w:t>
      </w:r>
      <w:bookmarkStart w:id="8" w:name="_GoBack"/>
      <w:bookmarkEnd w:id="8"/>
      <w:r w:rsidR="006F200A">
        <w:rPr>
          <w:lang w:val="es-419"/>
        </w:rPr>
        <w:t xml:space="preserve"> en el sistema</w:t>
      </w:r>
    </w:p>
    <w:p w:rsidR="007941D0" w:rsidRPr="007941D0" w:rsidRDefault="006F200A" w:rsidP="007941D0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Una vez dentro del sistema el analista relación laboral da click en la opción de nuevo usuario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introduce toda la información necesaria para crear un nuevo usuario 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debe dar click en el botón de salvar información</w:t>
      </w:r>
    </w:p>
    <w:p w:rsidR="006F200A" w:rsidRP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crea al nuevo usuario basado en la información que el analista relación laboral introdujo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Heading1"/>
        <w:widowControl/>
        <w:rPr>
          <w:lang w:val="es-419"/>
        </w:rPr>
      </w:pPr>
      <w:bookmarkStart w:id="9" w:name="_Toc423410253"/>
      <w:bookmarkStart w:id="10" w:name="_Toc425054512"/>
      <w:bookmarkStart w:id="11" w:name="_Toc444961209"/>
      <w:r w:rsidRPr="006F200A">
        <w:rPr>
          <w:lang w:val="es-419"/>
        </w:rPr>
        <w:t>Pr</w:t>
      </w:r>
      <w:bookmarkEnd w:id="9"/>
      <w:bookmarkEnd w:id="10"/>
      <w:r w:rsidR="007F370F" w:rsidRPr="006F200A">
        <w:rPr>
          <w:lang w:val="es-419"/>
        </w:rPr>
        <w:t>econdiciones</w:t>
      </w:r>
      <w:bookmarkEnd w:id="11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Heading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2" w:name="_Toc444961210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2"/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6F200A" w:rsidRDefault="00D96819" w:rsidP="00D96819">
      <w:pPr>
        <w:pStyle w:val="BodyText"/>
        <w:numPr>
          <w:ilvl w:val="0"/>
          <w:numId w:val="25"/>
        </w:numPr>
        <w:rPr>
          <w:lang w:val="es-419"/>
        </w:rPr>
      </w:pPr>
      <w:r>
        <w:rPr>
          <w:lang w:val="es-419"/>
        </w:rPr>
        <w:t>El analista relación laboral debe tener la siguiente información para poder dar de alta a un usuario en el sistema:</w:t>
      </w:r>
    </w:p>
    <w:p w:rsidR="000A1541" w:rsidRPr="000A1541" w:rsidRDefault="000A1541" w:rsidP="000A1541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0A1541" w:rsidRPr="000A1541" w:rsidRDefault="000A1541" w:rsidP="000A1541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RFC</w:t>
      </w:r>
    </w:p>
    <w:p w:rsidR="000A1541" w:rsidRPr="000A1541" w:rsidRDefault="000A1541" w:rsidP="000A1541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0A1541" w:rsidRPr="000A1541" w:rsidRDefault="000A1541" w:rsidP="000A1541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D96819" w:rsidRDefault="000A1541" w:rsidP="000A1541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0A1541" w:rsidRDefault="000A1541" w:rsidP="000A1541">
      <w:pPr>
        <w:pStyle w:val="BodyText"/>
        <w:ind w:left="1800"/>
        <w:rPr>
          <w:lang w:val="es-419"/>
        </w:rPr>
      </w:pPr>
    </w:p>
    <w:p w:rsidR="000A1541" w:rsidRPr="006F200A" w:rsidRDefault="000A1541" w:rsidP="000A1541">
      <w:pPr>
        <w:pStyle w:val="BodyText"/>
        <w:ind w:left="1800"/>
        <w:rPr>
          <w:lang w:val="es-419"/>
        </w:rPr>
      </w:pPr>
    </w:p>
    <w:p w:rsidR="00C57F83" w:rsidRPr="006F200A" w:rsidRDefault="0014604E">
      <w:pPr>
        <w:pStyle w:val="Heading1"/>
        <w:widowControl/>
        <w:rPr>
          <w:lang w:val="es-419"/>
        </w:rPr>
      </w:pPr>
      <w:bookmarkStart w:id="13" w:name="_Toc423410255"/>
      <w:bookmarkStart w:id="14" w:name="_Toc425054514"/>
      <w:bookmarkStart w:id="15" w:name="_Toc444961211"/>
      <w:r w:rsidRPr="006F200A">
        <w:rPr>
          <w:lang w:val="es-419"/>
        </w:rPr>
        <w:t>Post</w:t>
      </w:r>
      <w:bookmarkEnd w:id="13"/>
      <w:bookmarkEnd w:id="14"/>
      <w:r w:rsidR="007F370F" w:rsidRPr="006F200A">
        <w:rPr>
          <w:lang w:val="es-419"/>
        </w:rPr>
        <w:t xml:space="preserve"> condiciones</w:t>
      </w:r>
      <w:bookmarkEnd w:id="15"/>
      <w:r w:rsidR="007F370F" w:rsidRPr="006F200A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>El sistema da de alta  a un nuevo usuario.</w:t>
      </w:r>
    </w:p>
    <w:p w:rsidR="007941D0" w:rsidRPr="007941D0" w:rsidRDefault="007941D0" w:rsidP="007941D0">
      <w:pPr>
        <w:pStyle w:val="BodyText"/>
        <w:numPr>
          <w:ilvl w:val="0"/>
          <w:numId w:val="26"/>
        </w:numPr>
        <w:rPr>
          <w:lang w:val="es-419"/>
        </w:rPr>
      </w:pPr>
      <w:r>
        <w:rPr>
          <w:lang w:val="es-419"/>
        </w:rPr>
        <w:t>El sistema actualiza la base de datos de usuarios con los datos del nuevo usuario.</w:t>
      </w:r>
    </w:p>
    <w:sectPr w:rsidR="007941D0" w:rsidRPr="007941D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893" w:rsidRDefault="00472893">
      <w:pPr>
        <w:spacing w:line="240" w:lineRule="auto"/>
      </w:pPr>
      <w:r>
        <w:separator/>
      </w:r>
    </w:p>
  </w:endnote>
  <w:endnote w:type="continuationSeparator" w:id="0">
    <w:p w:rsidR="00472893" w:rsidRDefault="004728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>
            <w:rPr>
              <w:lang w:val="es-419"/>
            </w:rPr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297B2C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7941D0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PageNumber"/>
              <w:lang w:val="es-419"/>
            </w:rPr>
            <w:fldChar w:fldCharType="begin"/>
          </w:r>
          <w:r w:rsidR="0014604E" w:rsidRPr="006F200A">
            <w:rPr>
              <w:rStyle w:val="PageNumber"/>
              <w:lang w:val="es-419"/>
            </w:rPr>
            <w:instrText xml:space="preserve">page </w:instrText>
          </w:r>
          <w:r w:rsidR="0014604E" w:rsidRPr="006F200A">
            <w:rPr>
              <w:rStyle w:val="PageNumber"/>
              <w:lang w:val="es-419"/>
            </w:rPr>
            <w:fldChar w:fldCharType="separate"/>
          </w:r>
          <w:r w:rsidR="00297B2C">
            <w:rPr>
              <w:rStyle w:val="PageNumber"/>
              <w:noProof/>
              <w:lang w:val="es-419"/>
            </w:rPr>
            <w:t>4</w:t>
          </w:r>
          <w:r w:rsidR="0014604E" w:rsidRPr="006F200A">
            <w:rPr>
              <w:rStyle w:val="PageNumber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Footer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893" w:rsidRDefault="00472893">
      <w:pPr>
        <w:spacing w:line="240" w:lineRule="auto"/>
      </w:pPr>
      <w:r>
        <w:separator/>
      </w:r>
    </w:p>
  </w:footnote>
  <w:footnote w:type="continuationSeparator" w:id="0">
    <w:p w:rsidR="00472893" w:rsidRDefault="004728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41D0" w:rsidRDefault="007941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</w:t>
          </w:r>
          <w:r w:rsidR="00BA6A28">
            <w:rPr>
              <w:lang w:val="es-419"/>
            </w:rPr>
            <w:t>Crear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A1541"/>
    <w:rsid w:val="0014604E"/>
    <w:rsid w:val="00297B2C"/>
    <w:rsid w:val="00472893"/>
    <w:rsid w:val="004E7654"/>
    <w:rsid w:val="005D044B"/>
    <w:rsid w:val="006F200A"/>
    <w:rsid w:val="007631FE"/>
    <w:rsid w:val="007941D0"/>
    <w:rsid w:val="007F370F"/>
    <w:rsid w:val="009B0899"/>
    <w:rsid w:val="00BA6A28"/>
    <w:rsid w:val="00C44ADB"/>
    <w:rsid w:val="00C57F83"/>
    <w:rsid w:val="00C82F95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370F"/>
    <w:pPr>
      <w:spacing w:after="120"/>
      <w:ind w:left="720"/>
    </w:pPr>
    <w:rPr>
      <w:lang w:val="es-419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A6A28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7631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167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10</cp:revision>
  <cp:lastPrinted>2016-03-04T00:54:00Z</cp:lastPrinted>
  <dcterms:created xsi:type="dcterms:W3CDTF">2016-03-03T23:42:00Z</dcterms:created>
  <dcterms:modified xsi:type="dcterms:W3CDTF">2016-03-08T00:24:00Z</dcterms:modified>
</cp:coreProperties>
</file>